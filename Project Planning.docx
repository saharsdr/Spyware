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941" w:rsidRDefault="004E61F4" w:rsidP="004E61F4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بسم الله </w:t>
      </w:r>
    </w:p>
    <w:p w:rsidR="004E61F4" w:rsidRDefault="004E61F4" w:rsidP="004E61F4">
      <w:pPr>
        <w:rPr>
          <w:rtl/>
          <w:lang w:bidi="fa-IR"/>
        </w:rPr>
      </w:pPr>
    </w:p>
    <w:p w:rsidR="004E61F4" w:rsidRDefault="004665EB" w:rsidP="004665EB">
      <w:pPr>
        <w:rPr>
          <w:rtl/>
          <w:lang w:bidi="fa-IR"/>
        </w:rPr>
      </w:pPr>
      <w:r>
        <w:rPr>
          <w:rtl/>
          <w:lang w:bidi="fa-IR"/>
        </w:rPr>
        <w:br w:type="column"/>
      </w:r>
      <w:r>
        <w:rPr>
          <w:rFonts w:hint="cs"/>
          <w:rtl/>
          <w:lang w:bidi="fa-IR"/>
        </w:rPr>
        <w:lastRenderedPageBreak/>
        <w:t>اهداف پروژه:</w:t>
      </w:r>
    </w:p>
    <w:p w:rsidR="006A13FE" w:rsidRDefault="006A13FE" w:rsidP="004665EB">
      <w:pPr>
        <w:rPr>
          <w:rtl/>
          <w:lang w:bidi="fa-IR"/>
        </w:rPr>
      </w:pPr>
    </w:p>
    <w:p w:rsidR="006A13FE" w:rsidRDefault="006A13FE" w:rsidP="004665EB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شروع: </w:t>
      </w:r>
      <w:r w:rsidRPr="006A13FE">
        <w:rPr>
          <w:rtl/>
          <w:lang w:bidi="fa-IR"/>
        </w:rPr>
        <w:t>در اصل هدف از انجام پروژه!</w:t>
      </w:r>
    </w:p>
    <w:p w:rsidR="006A13FE" w:rsidRDefault="006A13FE" w:rsidP="004665EB">
      <w:pPr>
        <w:rPr>
          <w:rtl/>
          <w:lang w:bidi="fa-IR"/>
        </w:rPr>
      </w:pPr>
      <w:r w:rsidRPr="006A13FE">
        <w:rPr>
          <w:rtl/>
          <w:lang w:bidi="fa-IR"/>
        </w:rPr>
        <w:t>استخراج داده از کامپ</w:t>
      </w:r>
      <w:r w:rsidRPr="006A13FE">
        <w:rPr>
          <w:rFonts w:hint="cs"/>
          <w:rtl/>
          <w:lang w:bidi="fa-IR"/>
        </w:rPr>
        <w:t>ی</w:t>
      </w:r>
      <w:r w:rsidRPr="006A13FE">
        <w:rPr>
          <w:rFonts w:hint="eastAsia"/>
          <w:rtl/>
          <w:lang w:bidi="fa-IR"/>
        </w:rPr>
        <w:t>وتر</w:t>
      </w:r>
      <w:r w:rsidRPr="006A13FE">
        <w:rPr>
          <w:rtl/>
          <w:lang w:bidi="fa-IR"/>
        </w:rPr>
        <w:t xml:space="preserve"> و ارسال به کامپ</w:t>
      </w:r>
      <w:r w:rsidRPr="006A13FE">
        <w:rPr>
          <w:rFonts w:hint="cs"/>
          <w:rtl/>
          <w:lang w:bidi="fa-IR"/>
        </w:rPr>
        <w:t>ی</w:t>
      </w:r>
      <w:r w:rsidRPr="006A13FE">
        <w:rPr>
          <w:rFonts w:hint="eastAsia"/>
          <w:rtl/>
          <w:lang w:bidi="fa-IR"/>
        </w:rPr>
        <w:t>وتر</w:t>
      </w:r>
      <w:r w:rsidRPr="006A13FE">
        <w:rPr>
          <w:rtl/>
          <w:lang w:bidi="fa-IR"/>
        </w:rPr>
        <w:t xml:space="preserve"> مهاجم، در</w:t>
      </w:r>
      <w:r w:rsidRPr="006A13FE">
        <w:rPr>
          <w:rFonts w:hint="cs"/>
          <w:rtl/>
          <w:lang w:bidi="fa-IR"/>
        </w:rPr>
        <w:t>ی</w:t>
      </w:r>
      <w:r w:rsidRPr="006A13FE">
        <w:rPr>
          <w:rFonts w:hint="eastAsia"/>
          <w:rtl/>
          <w:lang w:bidi="fa-IR"/>
        </w:rPr>
        <w:t>افت</w:t>
      </w:r>
      <w:r w:rsidRPr="006A13FE">
        <w:rPr>
          <w:rtl/>
          <w:lang w:bidi="fa-IR"/>
        </w:rPr>
        <w:t xml:space="preserve"> اطلاعات از کامپ</w:t>
      </w:r>
      <w:r w:rsidRPr="006A13FE">
        <w:rPr>
          <w:rFonts w:hint="cs"/>
          <w:rtl/>
          <w:lang w:bidi="fa-IR"/>
        </w:rPr>
        <w:t>ی</w:t>
      </w:r>
      <w:r w:rsidRPr="006A13FE">
        <w:rPr>
          <w:rFonts w:hint="eastAsia"/>
          <w:rtl/>
          <w:lang w:bidi="fa-IR"/>
        </w:rPr>
        <w:t>وتر</w:t>
      </w:r>
      <w:r w:rsidRPr="006A13FE">
        <w:rPr>
          <w:rtl/>
          <w:lang w:bidi="fa-IR"/>
        </w:rPr>
        <w:t xml:space="preserve"> مورد حمله.</w:t>
      </w:r>
    </w:p>
    <w:p w:rsidR="0045739A" w:rsidRDefault="0045739A" w:rsidP="00524635">
      <w:pPr>
        <w:rPr>
          <w:rtl/>
          <w:lang w:bidi="fa-IR"/>
        </w:rPr>
      </w:pPr>
      <w:r>
        <w:rPr>
          <w:rFonts w:hint="cs"/>
          <w:rtl/>
          <w:lang w:bidi="fa-IR"/>
        </w:rPr>
        <w:t>اهداف :</w:t>
      </w:r>
    </w:p>
    <w:p w:rsidR="00524635" w:rsidRDefault="00524635" w:rsidP="00E02FA8">
      <w:pPr>
        <w:rPr>
          <w:rtl/>
          <w:lang w:bidi="fa-IR"/>
        </w:rPr>
      </w:pPr>
      <w:r>
        <w:rPr>
          <w:rFonts w:hint="cs"/>
          <w:rtl/>
          <w:lang w:bidi="fa-IR"/>
        </w:rPr>
        <w:t>هدف از ایجاد این جاسوس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افزار، دریافت اطلاعات جامع سخت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افزاری و {نرم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افزاری} از سیستم قربانی می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 xml:space="preserve">باشد. در </w:t>
      </w:r>
      <w:r w:rsidR="00E02FA8">
        <w:rPr>
          <w:rFonts w:hint="cs"/>
          <w:rtl/>
          <w:lang w:bidi="fa-IR"/>
        </w:rPr>
        <w:t>ادامه به ذکر جزعی اهداف</w:t>
      </w:r>
      <w:r>
        <w:rPr>
          <w:rFonts w:hint="cs"/>
          <w:rtl/>
          <w:lang w:bidi="fa-IR"/>
        </w:rPr>
        <w:t xml:space="preserve"> می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پردازیم.</w:t>
      </w:r>
    </w:p>
    <w:p w:rsidR="00524635" w:rsidRDefault="00524635" w:rsidP="00524635">
      <w:pPr>
        <w:rPr>
          <w:rtl/>
          <w:lang w:bidi="fa-IR"/>
        </w:rPr>
      </w:pPr>
    </w:p>
    <w:p w:rsidR="00524635" w:rsidRDefault="00524635" w:rsidP="00524635">
      <w:pPr>
        <w:rPr>
          <w:rtl/>
          <w:lang w:bidi="fa-IR"/>
        </w:rPr>
      </w:pPr>
      <w:r>
        <w:rPr>
          <w:rFonts w:hint="cs"/>
          <w:rtl/>
          <w:lang w:bidi="fa-IR"/>
        </w:rPr>
        <w:t>اطلاعاتی که از سیستم قربانی بدست می</w:t>
      </w:r>
      <w:r w:rsidR="006B04D5">
        <w:rPr>
          <w:rFonts w:hint="cs"/>
          <w:lang w:bidi="fa-IR"/>
        </w:rPr>
        <w:t>‌</w:t>
      </w:r>
      <w:bookmarkStart w:id="0" w:name="_GoBack"/>
      <w:bookmarkEnd w:id="0"/>
      <w:r>
        <w:rPr>
          <w:rFonts w:hint="cs"/>
          <w:rtl/>
          <w:lang w:bidi="fa-IR"/>
        </w:rPr>
        <w:t>آوریم :</w:t>
      </w:r>
    </w:p>
    <w:p w:rsidR="00E02FA8" w:rsidRDefault="00E02FA8" w:rsidP="00524635">
      <w:pPr>
        <w:pStyle w:val="ListParagraph"/>
        <w:numPr>
          <w:ilvl w:val="0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t>اطلاعات مربوط به سیستم عامل</w:t>
      </w:r>
    </w:p>
    <w:p w:rsidR="00524635" w:rsidRDefault="00524635" w:rsidP="00E02FA8">
      <w:pPr>
        <w:pStyle w:val="ListParagraph"/>
        <w:numPr>
          <w:ilvl w:val="1"/>
          <w:numId w:val="12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نوع سیستم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عامل</w:t>
      </w:r>
    </w:p>
    <w:p w:rsidR="00524635" w:rsidRDefault="00524635" w:rsidP="00E02FA8">
      <w:pPr>
        <w:pStyle w:val="ListParagraph"/>
        <w:numPr>
          <w:ilvl w:val="1"/>
          <w:numId w:val="12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نسخه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ی سیستم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عامل</w:t>
      </w:r>
    </w:p>
    <w:p w:rsidR="00524635" w:rsidRDefault="00524635" w:rsidP="00E02FA8">
      <w:pPr>
        <w:pStyle w:val="ListParagraph"/>
        <w:numPr>
          <w:ilvl w:val="1"/>
          <w:numId w:val="12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زمان محلی سیستم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عامل</w:t>
      </w:r>
    </w:p>
    <w:p w:rsidR="00E02FA8" w:rsidRDefault="00524635" w:rsidP="00E02FA8">
      <w:pPr>
        <w:pStyle w:val="ListParagraph"/>
        <w:numPr>
          <w:ilvl w:val="1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t>نام سیستم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عامل</w:t>
      </w:r>
    </w:p>
    <w:p w:rsidR="00E02FA8" w:rsidRDefault="00E02FA8" w:rsidP="00E02FA8">
      <w:pPr>
        <w:pStyle w:val="ListParagraph"/>
        <w:ind w:left="1080"/>
        <w:rPr>
          <w:rFonts w:hint="cs"/>
          <w:lang w:bidi="fa-IR"/>
        </w:rPr>
      </w:pPr>
    </w:p>
    <w:p w:rsidR="00E02FA8" w:rsidRDefault="00E02FA8" w:rsidP="00524635">
      <w:pPr>
        <w:pStyle w:val="ListParagraph"/>
        <w:numPr>
          <w:ilvl w:val="0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t>اطلاعات مربوط به سخت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افزار</w:t>
      </w:r>
    </w:p>
    <w:p w:rsidR="00524635" w:rsidRDefault="00524635" w:rsidP="00E02FA8">
      <w:pPr>
        <w:pStyle w:val="ListParagraph"/>
        <w:numPr>
          <w:ilvl w:val="1"/>
          <w:numId w:val="12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نام </w:t>
      </w:r>
      <w:r>
        <w:rPr>
          <w:lang w:bidi="fa-IR"/>
        </w:rPr>
        <w:t xml:space="preserve"> Motherboard</w:t>
      </w:r>
      <w:r>
        <w:rPr>
          <w:rFonts w:hint="cs"/>
          <w:rtl/>
          <w:lang w:bidi="fa-IR"/>
        </w:rPr>
        <w:t>(مادربرد)</w:t>
      </w:r>
    </w:p>
    <w:p w:rsidR="00524635" w:rsidRDefault="00524635" w:rsidP="00E02FA8">
      <w:pPr>
        <w:pStyle w:val="ListParagraph"/>
        <w:numPr>
          <w:ilvl w:val="1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t>نام کمپانی سازنده مادربرد</w:t>
      </w:r>
    </w:p>
    <w:p w:rsidR="00524635" w:rsidRDefault="00524635" w:rsidP="00E02FA8">
      <w:pPr>
        <w:pStyle w:val="ListParagraph"/>
        <w:numPr>
          <w:ilvl w:val="1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t xml:space="preserve">نسخه  </w:t>
      </w:r>
      <w:r>
        <w:rPr>
          <w:lang w:bidi="fa-IR"/>
        </w:rPr>
        <w:t>BIOS</w:t>
      </w:r>
      <w:r>
        <w:rPr>
          <w:rFonts w:hint="cs"/>
          <w:rtl/>
          <w:lang w:bidi="fa-IR"/>
        </w:rPr>
        <w:t xml:space="preserve"> (بایوس)</w:t>
      </w:r>
    </w:p>
    <w:p w:rsidR="00524635" w:rsidRDefault="00524635" w:rsidP="00E02FA8">
      <w:pPr>
        <w:pStyle w:val="ListParagraph"/>
        <w:numPr>
          <w:ilvl w:val="1"/>
          <w:numId w:val="12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نام هارد دیسک</w:t>
      </w:r>
    </w:p>
    <w:p w:rsidR="00524635" w:rsidRDefault="00524635" w:rsidP="00E02FA8">
      <w:pPr>
        <w:pStyle w:val="ListParagraph"/>
        <w:numPr>
          <w:ilvl w:val="1"/>
          <w:numId w:val="12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حجم هارد دیسک</w:t>
      </w:r>
    </w:p>
    <w:p w:rsidR="00524635" w:rsidRDefault="00524635" w:rsidP="00E02FA8">
      <w:pPr>
        <w:pStyle w:val="ListParagraph"/>
        <w:numPr>
          <w:ilvl w:val="1"/>
          <w:numId w:val="12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سریال هارد دیسک</w:t>
      </w:r>
    </w:p>
    <w:p w:rsidR="00524635" w:rsidRDefault="00524635" w:rsidP="00E02FA8">
      <w:pPr>
        <w:pStyle w:val="ListParagraph"/>
        <w:numPr>
          <w:ilvl w:val="1"/>
          <w:numId w:val="12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نام کارت شبکه</w:t>
      </w:r>
    </w:p>
    <w:p w:rsidR="00524635" w:rsidRDefault="00524635" w:rsidP="00E02FA8">
      <w:pPr>
        <w:pStyle w:val="ListParagraph"/>
        <w:numPr>
          <w:ilvl w:val="1"/>
          <w:numId w:val="12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سرعت کارت شبکه</w:t>
      </w:r>
    </w:p>
    <w:p w:rsidR="00524635" w:rsidRDefault="00524635" w:rsidP="00E02FA8">
      <w:pPr>
        <w:pStyle w:val="ListParagraph"/>
        <w:numPr>
          <w:ilvl w:val="1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نام </w:t>
      </w:r>
      <w:r>
        <w:rPr>
          <w:lang w:bidi="fa-IR"/>
        </w:rPr>
        <w:t>CD/DVD ROM</w:t>
      </w:r>
    </w:p>
    <w:p w:rsidR="00524635" w:rsidRDefault="00524635" w:rsidP="00E02FA8">
      <w:pPr>
        <w:pStyle w:val="ListParagraph"/>
        <w:numPr>
          <w:ilvl w:val="1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t xml:space="preserve">نام </w:t>
      </w:r>
      <w:r>
        <w:rPr>
          <w:lang w:bidi="fa-IR"/>
        </w:rPr>
        <w:t>CPU</w:t>
      </w:r>
      <w:r>
        <w:rPr>
          <w:rFonts w:hint="cs"/>
          <w:rtl/>
          <w:lang w:bidi="fa-IR"/>
        </w:rPr>
        <w:t xml:space="preserve"> (پردازنده)</w:t>
      </w:r>
    </w:p>
    <w:p w:rsidR="00524635" w:rsidRDefault="00524635" w:rsidP="00E02FA8">
      <w:pPr>
        <w:pStyle w:val="ListParagraph"/>
        <w:numPr>
          <w:ilvl w:val="1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t>تعداد هسته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 xml:space="preserve">های </w:t>
      </w:r>
      <w:r>
        <w:rPr>
          <w:lang w:bidi="fa-IR"/>
        </w:rPr>
        <w:t>CPU</w:t>
      </w:r>
    </w:p>
    <w:p w:rsidR="00524635" w:rsidRDefault="00524635" w:rsidP="00E02FA8">
      <w:pPr>
        <w:pStyle w:val="ListParagraph"/>
        <w:numPr>
          <w:ilvl w:val="1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t xml:space="preserve">نام </w:t>
      </w:r>
      <w:r>
        <w:rPr>
          <w:lang w:bidi="fa-IR"/>
        </w:rPr>
        <w:t>RAM</w:t>
      </w:r>
    </w:p>
    <w:p w:rsidR="00524635" w:rsidRDefault="00524635" w:rsidP="00E02FA8">
      <w:pPr>
        <w:pStyle w:val="ListParagraph"/>
        <w:numPr>
          <w:ilvl w:val="1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t xml:space="preserve">حجم </w:t>
      </w:r>
      <w:r>
        <w:rPr>
          <w:lang w:bidi="fa-IR"/>
        </w:rPr>
        <w:t>RAM</w:t>
      </w:r>
    </w:p>
    <w:p w:rsidR="00524635" w:rsidRDefault="00524635" w:rsidP="00E02FA8">
      <w:pPr>
        <w:pStyle w:val="ListParagraph"/>
        <w:numPr>
          <w:ilvl w:val="1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t xml:space="preserve">نوع </w:t>
      </w:r>
      <w:r>
        <w:rPr>
          <w:lang w:bidi="fa-IR"/>
        </w:rPr>
        <w:t>RAM</w:t>
      </w:r>
    </w:p>
    <w:p w:rsidR="00524635" w:rsidRDefault="00524635" w:rsidP="00E02FA8">
      <w:pPr>
        <w:pStyle w:val="ListParagraph"/>
        <w:numPr>
          <w:ilvl w:val="1"/>
          <w:numId w:val="12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نام گرافیک</w:t>
      </w:r>
    </w:p>
    <w:p w:rsidR="00524635" w:rsidRDefault="00524635" w:rsidP="00E02FA8">
      <w:pPr>
        <w:pStyle w:val="ListParagraph"/>
        <w:numPr>
          <w:ilvl w:val="1"/>
          <w:numId w:val="12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حجم گرافیک</w:t>
      </w:r>
    </w:p>
    <w:p w:rsidR="00524635" w:rsidRDefault="00524635" w:rsidP="00E02FA8">
      <w:pPr>
        <w:pStyle w:val="ListParagraph"/>
        <w:numPr>
          <w:ilvl w:val="1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t>نوع گرافیک</w:t>
      </w:r>
    </w:p>
    <w:p w:rsidR="00E02FA8" w:rsidRDefault="00E02FA8" w:rsidP="00E02FA8">
      <w:pPr>
        <w:pStyle w:val="ListParagraph"/>
        <w:ind w:left="1080"/>
        <w:rPr>
          <w:lang w:bidi="fa-IR"/>
        </w:rPr>
      </w:pPr>
    </w:p>
    <w:p w:rsidR="00524635" w:rsidRDefault="00E02FA8" w:rsidP="00524635">
      <w:pPr>
        <w:pStyle w:val="ListParagraph"/>
        <w:numPr>
          <w:ilvl w:val="0"/>
          <w:numId w:val="12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اطلاعات مربوط به کاربر</w:t>
      </w:r>
    </w:p>
    <w:p w:rsidR="00E02FA8" w:rsidRDefault="00E02FA8" w:rsidP="00E02FA8">
      <w:pPr>
        <w:pStyle w:val="ListParagraph"/>
        <w:numPr>
          <w:ilvl w:val="1"/>
          <w:numId w:val="12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نام کامپیوتر</w:t>
      </w:r>
    </w:p>
    <w:p w:rsidR="00E02FA8" w:rsidRDefault="00E02FA8" w:rsidP="00E02FA8">
      <w:pPr>
        <w:pStyle w:val="ListParagraph"/>
        <w:numPr>
          <w:ilvl w:val="1"/>
          <w:numId w:val="12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نام حساب کاربری</w:t>
      </w:r>
    </w:p>
    <w:p w:rsidR="00E02FA8" w:rsidRDefault="00E02FA8" w:rsidP="00E02FA8">
      <w:pPr>
        <w:pStyle w:val="ListParagraph"/>
        <w:numPr>
          <w:ilvl w:val="1"/>
          <w:numId w:val="12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مسیر پروفایل حساب کاربری</w:t>
      </w:r>
    </w:p>
    <w:p w:rsidR="00E02FA8" w:rsidRDefault="00E02FA8" w:rsidP="00E02FA8">
      <w:pPr>
        <w:pStyle w:val="ListParagraph"/>
        <w:numPr>
          <w:ilvl w:val="1"/>
          <w:numId w:val="12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تعداد پارتیشن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های هارد دیسک</w:t>
      </w:r>
    </w:p>
    <w:p w:rsidR="00E02FA8" w:rsidRDefault="00E02FA8" w:rsidP="00E02FA8">
      <w:pPr>
        <w:pStyle w:val="ListParagraph"/>
        <w:numPr>
          <w:ilvl w:val="1"/>
          <w:numId w:val="12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بررسی فایل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های شخصی کاربر</w:t>
      </w:r>
    </w:p>
    <w:p w:rsidR="00E02FA8" w:rsidRDefault="00E02FA8" w:rsidP="00E02FA8">
      <w:pPr>
        <w:pStyle w:val="ListParagraph"/>
        <w:numPr>
          <w:ilvl w:val="1"/>
          <w:numId w:val="12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بررسی جستجوهای انجام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شده توسط کاربر</w:t>
      </w:r>
    </w:p>
    <w:p w:rsidR="00E02FA8" w:rsidRDefault="00E02FA8" w:rsidP="00E02FA8">
      <w:pPr>
        <w:pStyle w:val="ListParagraph"/>
        <w:numPr>
          <w:ilvl w:val="1"/>
          <w:numId w:val="12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مرورگرهای مورد استفاده کاربر</w:t>
      </w:r>
    </w:p>
    <w:p w:rsidR="00E02FA8" w:rsidRDefault="00E02FA8" w:rsidP="00E02FA8">
      <w:pPr>
        <w:pStyle w:val="ListParagraph"/>
        <w:numPr>
          <w:ilvl w:val="1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t>نرم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افزارهای مورد استفاده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ی کاربر</w:t>
      </w:r>
    </w:p>
    <w:p w:rsidR="00E02FA8" w:rsidRDefault="00E02FA8" w:rsidP="00E02FA8">
      <w:pPr>
        <w:rPr>
          <w:rtl/>
          <w:lang w:bidi="fa-IR"/>
        </w:rPr>
      </w:pPr>
    </w:p>
    <w:p w:rsidR="00E02FA8" w:rsidRDefault="00E02FA8" w:rsidP="00E02FA8">
      <w:pPr>
        <w:pStyle w:val="ListParagraph"/>
        <w:numPr>
          <w:ilvl w:val="0"/>
          <w:numId w:val="13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اطلاعات مروبط به امنیت سیستم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عامل</w:t>
      </w:r>
    </w:p>
    <w:p w:rsidR="00E02FA8" w:rsidRDefault="00E02FA8" w:rsidP="00E02FA8">
      <w:pPr>
        <w:pStyle w:val="ListParagraph"/>
        <w:numPr>
          <w:ilvl w:val="1"/>
          <w:numId w:val="13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نوع و وضعیت آنتی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ویروس نصب شده</w:t>
      </w:r>
    </w:p>
    <w:p w:rsidR="00E02FA8" w:rsidRDefault="00E02FA8" w:rsidP="00E02FA8">
      <w:pPr>
        <w:pStyle w:val="ListParagraph"/>
        <w:numPr>
          <w:ilvl w:val="1"/>
          <w:numId w:val="13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وضعیت فایروال</w:t>
      </w:r>
    </w:p>
    <w:p w:rsidR="00E02FA8" w:rsidRDefault="00E02FA8" w:rsidP="00E02FA8">
      <w:pPr>
        <w:pStyle w:val="ListParagraph"/>
        <w:numPr>
          <w:ilvl w:val="1"/>
          <w:numId w:val="13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بررسی وجود گذرواژه برای حساب کاربری</w:t>
      </w:r>
    </w:p>
    <w:p w:rsidR="00E02FA8" w:rsidRDefault="00E02FA8" w:rsidP="00E02FA8">
      <w:pPr>
        <w:pStyle w:val="ListParagraph"/>
        <w:numPr>
          <w:ilvl w:val="1"/>
          <w:numId w:val="13"/>
        </w:numPr>
        <w:rPr>
          <w:lang w:bidi="fa-IR"/>
        </w:rPr>
      </w:pPr>
      <w:r>
        <w:rPr>
          <w:rFonts w:hint="cs"/>
          <w:rtl/>
          <w:lang w:bidi="fa-IR"/>
        </w:rPr>
        <w:t>نوع حساب کاربری (استاندارد/ادمین)</w:t>
      </w:r>
    </w:p>
    <w:p w:rsidR="00E02FA8" w:rsidRDefault="00E02FA8" w:rsidP="00E02FA8">
      <w:pPr>
        <w:pStyle w:val="ListParagraph"/>
        <w:numPr>
          <w:ilvl w:val="1"/>
          <w:numId w:val="13"/>
        </w:numPr>
        <w:rPr>
          <w:lang w:bidi="fa-IR"/>
        </w:rPr>
      </w:pPr>
      <w:r>
        <w:rPr>
          <w:rFonts w:hint="cs"/>
          <w:rtl/>
          <w:lang w:bidi="fa-IR"/>
        </w:rPr>
        <w:t xml:space="preserve">وضعیت </w:t>
      </w:r>
      <w:r>
        <w:rPr>
          <w:lang w:bidi="fa-IR"/>
        </w:rPr>
        <w:t>UAC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ویندوز</w:t>
      </w:r>
    </w:p>
    <w:p w:rsidR="00E02FA8" w:rsidRDefault="00E02FA8" w:rsidP="00E02FA8">
      <w:pPr>
        <w:pStyle w:val="ListParagraph"/>
        <w:numPr>
          <w:ilvl w:val="1"/>
          <w:numId w:val="13"/>
        </w:numPr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وضعیت سرویس </w:t>
      </w:r>
      <w:r>
        <w:rPr>
          <w:lang w:bidi="fa-IR"/>
        </w:rPr>
        <w:t>windows update</w:t>
      </w:r>
    </w:p>
    <w:p w:rsidR="00E02FA8" w:rsidRDefault="00E02FA8" w:rsidP="00E02FA8">
      <w:pPr>
        <w:pStyle w:val="ListParagraph"/>
        <w:numPr>
          <w:ilvl w:val="1"/>
          <w:numId w:val="13"/>
        </w:numPr>
        <w:rPr>
          <w:lang w:bidi="fa-IR"/>
        </w:rPr>
      </w:pPr>
      <w:r>
        <w:rPr>
          <w:rFonts w:hint="cs"/>
          <w:rtl/>
          <w:lang w:bidi="fa-IR"/>
        </w:rPr>
        <w:t xml:space="preserve">وضعیت استفاده از </w:t>
      </w:r>
      <w:r>
        <w:rPr>
          <w:lang w:bidi="fa-IR"/>
        </w:rPr>
        <w:t xml:space="preserve">Telnet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SSH</w:t>
      </w:r>
    </w:p>
    <w:p w:rsidR="00E02FA8" w:rsidRDefault="00E02FA8" w:rsidP="00E02FA8">
      <w:pPr>
        <w:pStyle w:val="ListParagraph"/>
        <w:ind w:left="360"/>
        <w:rPr>
          <w:rtl/>
          <w:lang w:bidi="fa-IR"/>
        </w:rPr>
      </w:pPr>
    </w:p>
    <w:p w:rsidR="00E02FA8" w:rsidRDefault="00E02FA8" w:rsidP="00E02FA8">
      <w:pPr>
        <w:pStyle w:val="ListParagraph"/>
        <w:ind w:left="360"/>
        <w:rPr>
          <w:rtl/>
          <w:lang w:bidi="fa-IR"/>
        </w:rPr>
      </w:pPr>
    </w:p>
    <w:p w:rsidR="00B654C4" w:rsidRDefault="00B654C4" w:rsidP="00B654C4">
      <w:pPr>
        <w:pStyle w:val="ListParagraph"/>
        <w:ind w:left="360"/>
        <w:rPr>
          <w:rFonts w:hint="cs"/>
          <w:rtl/>
          <w:lang w:bidi="fa-IR"/>
        </w:rPr>
      </w:pPr>
      <w:r>
        <w:rPr>
          <w:rtl/>
          <w:lang w:bidi="fa-IR"/>
        </w:rPr>
        <w:br w:type="column"/>
      </w:r>
      <w:r>
        <w:rPr>
          <w:rFonts w:hint="cs"/>
          <w:rtl/>
          <w:lang w:bidi="fa-IR"/>
        </w:rPr>
        <w:lastRenderedPageBreak/>
        <w:t>شرح کار:</w:t>
      </w:r>
    </w:p>
    <w:p w:rsidR="00B654C4" w:rsidRDefault="00B654C4" w:rsidP="00B654C4">
      <w:pPr>
        <w:pStyle w:val="ListParagraph"/>
        <w:ind w:left="36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ایجاد شبکه بین چند سیستم و جاسوسی از آنها</w:t>
      </w:r>
    </w:p>
    <w:p w:rsidR="00B654C4" w:rsidRDefault="00B654C4" w:rsidP="00B654C4">
      <w:pPr>
        <w:pStyle w:val="ListParagraph"/>
        <w:ind w:left="360"/>
        <w:rPr>
          <w:rtl/>
          <w:lang w:bidi="fa-IR"/>
        </w:rPr>
      </w:pPr>
    </w:p>
    <w:p w:rsidR="00B654C4" w:rsidRDefault="00B654C4" w:rsidP="00B654C4">
      <w:pPr>
        <w:pStyle w:val="ListParagraph"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>برای تحقق هدف فوق نیازمندیهایی داریم که به شرح زیر است:</w:t>
      </w:r>
    </w:p>
    <w:p w:rsidR="00B654C4" w:rsidRDefault="00B654C4" w:rsidP="00B654C4">
      <w:pPr>
        <w:pStyle w:val="ListParagraph"/>
        <w:numPr>
          <w:ilvl w:val="0"/>
          <w:numId w:val="14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نیاز به بیشتر از یک سیستم که بهم متصل شوند</w:t>
      </w:r>
    </w:p>
    <w:p w:rsidR="00B654C4" w:rsidRDefault="00B654C4" w:rsidP="00B654C4">
      <w:pPr>
        <w:pStyle w:val="ListParagraph"/>
        <w:numPr>
          <w:ilvl w:val="0"/>
          <w:numId w:val="14"/>
        </w:numPr>
        <w:rPr>
          <w:lang w:bidi="fa-IR"/>
        </w:rPr>
      </w:pPr>
      <w:r>
        <w:rPr>
          <w:rFonts w:hint="cs"/>
          <w:rtl/>
          <w:lang w:bidi="fa-IR"/>
        </w:rPr>
        <w:t xml:space="preserve">نیاز به وسایلی جهت انجام این اتصال (هاب، سوییچ، کابل </w:t>
      </w:r>
      <w:r>
        <w:rPr>
          <w:lang w:bidi="fa-IR"/>
        </w:rPr>
        <w:t>LAN</w:t>
      </w:r>
      <w:r>
        <w:rPr>
          <w:rFonts w:hint="cs"/>
          <w:rtl/>
          <w:lang w:bidi="fa-IR"/>
        </w:rPr>
        <w:t xml:space="preserve"> و ...) </w:t>
      </w:r>
    </w:p>
    <w:p w:rsidR="00B654C4" w:rsidRPr="004E61F4" w:rsidRDefault="00B654C4" w:rsidP="00A30DED">
      <w:pPr>
        <w:pStyle w:val="ListParagraph"/>
        <w:ind w:left="1080"/>
        <w:rPr>
          <w:rFonts w:hint="cs"/>
          <w:lang w:bidi="fa-IR"/>
        </w:rPr>
      </w:pPr>
    </w:p>
    <w:sectPr w:rsidR="00B654C4" w:rsidRPr="004E61F4" w:rsidSect="000F2A12">
      <w:footerReference w:type="default" r:id="rId11"/>
      <w:pgSz w:w="12240" w:h="15840"/>
      <w:pgMar w:top="1152" w:right="1440" w:bottom="1152" w:left="1440" w:header="576" w:footer="57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A8F" w:rsidRDefault="00F37A8F" w:rsidP="00524988">
      <w:pPr>
        <w:spacing w:after="0" w:line="240" w:lineRule="auto"/>
      </w:pPr>
      <w:r>
        <w:separator/>
      </w:r>
    </w:p>
  </w:endnote>
  <w:endnote w:type="continuationSeparator" w:id="0">
    <w:p w:rsidR="00F37A8F" w:rsidRDefault="00F37A8F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tus">
    <w:panose1 w:val="00000400000000000000"/>
    <w:charset w:val="B2"/>
    <w:family w:val="auto"/>
    <w:pitch w:val="variable"/>
    <w:sig w:usb0="00002007" w:usb1="00000000" w:usb2="00000008" w:usb3="00000000" w:csb0="0000004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IRANSansWeb">
    <w:altName w:val="Times New Roman"/>
    <w:charset w:val="00"/>
    <w:family w:val="roman"/>
    <w:pitch w:val="variable"/>
    <w:sig w:usb0="00000000" w:usb1="80000040" w:usb2="00000008" w:usb3="00000000" w:csb0="00000041" w:csb1="00000000"/>
  </w:font>
  <w:font w:name="B 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662798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2A12" w:rsidRDefault="000F2A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04D5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:rsidR="00992CEC" w:rsidRDefault="00992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A8F" w:rsidRDefault="00F37A8F" w:rsidP="00524988">
      <w:pPr>
        <w:spacing w:after="0" w:line="240" w:lineRule="auto"/>
      </w:pPr>
      <w:r>
        <w:separator/>
      </w:r>
    </w:p>
  </w:footnote>
  <w:footnote w:type="continuationSeparator" w:id="0">
    <w:p w:rsidR="00F37A8F" w:rsidRDefault="00F37A8F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pt;height:11.5pt" o:bullet="t">
        <v:imagedata r:id="rId1" o:title="mso34B1"/>
      </v:shape>
    </w:pict>
  </w:numPicBullet>
  <w:abstractNum w:abstractNumId="0" w15:restartNumberingAfterBreak="0">
    <w:nsid w:val="00823B9B"/>
    <w:multiLevelType w:val="hybridMultilevel"/>
    <w:tmpl w:val="B964C02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33CDB"/>
    <w:multiLevelType w:val="hybridMultilevel"/>
    <w:tmpl w:val="CEA41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0D57DE"/>
    <w:multiLevelType w:val="hybridMultilevel"/>
    <w:tmpl w:val="47DAE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3D16CE"/>
    <w:multiLevelType w:val="hybridMultilevel"/>
    <w:tmpl w:val="35683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39704E"/>
    <w:multiLevelType w:val="hybridMultilevel"/>
    <w:tmpl w:val="47064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5435D1"/>
    <w:multiLevelType w:val="multilevel"/>
    <w:tmpl w:val="498AC6A8"/>
    <w:lvl w:ilvl="0">
      <w:start w:val="1"/>
      <w:numFmt w:val="decimal"/>
      <w:pStyle w:val="Heading2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A012A3E"/>
    <w:multiLevelType w:val="hybridMultilevel"/>
    <w:tmpl w:val="6E74BF58"/>
    <w:lvl w:ilvl="0" w:tplc="36AE0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E82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2894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EC2E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F408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E628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A0E6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B8E5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9228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D4E47"/>
    <w:multiLevelType w:val="hybridMultilevel"/>
    <w:tmpl w:val="A38CA7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14C85"/>
    <w:multiLevelType w:val="hybridMultilevel"/>
    <w:tmpl w:val="9E8032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D772B7"/>
    <w:multiLevelType w:val="hybridMultilevel"/>
    <w:tmpl w:val="715EA3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EEB71D8"/>
    <w:multiLevelType w:val="hybridMultilevel"/>
    <w:tmpl w:val="559A83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310E00"/>
    <w:multiLevelType w:val="hybridMultilevel"/>
    <w:tmpl w:val="AC941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5"/>
  </w:num>
  <w:num w:numId="5">
    <w:abstractNumId w:val="11"/>
  </w:num>
  <w:num w:numId="6">
    <w:abstractNumId w:val="10"/>
  </w:num>
  <w:num w:numId="7">
    <w:abstractNumId w:val="2"/>
  </w:num>
  <w:num w:numId="8">
    <w:abstractNumId w:val="3"/>
  </w:num>
  <w:num w:numId="9">
    <w:abstractNumId w:val="7"/>
  </w:num>
  <w:num w:numId="10">
    <w:abstractNumId w:val="9"/>
  </w:num>
  <w:num w:numId="11">
    <w:abstractNumId w:val="1"/>
  </w:num>
  <w:num w:numId="12">
    <w:abstractNumId w:val="4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7FC"/>
    <w:rsid w:val="00044941"/>
    <w:rsid w:val="00076856"/>
    <w:rsid w:val="00097C80"/>
    <w:rsid w:val="000F2A12"/>
    <w:rsid w:val="00151A42"/>
    <w:rsid w:val="001861B9"/>
    <w:rsid w:val="001E3ADA"/>
    <w:rsid w:val="002261A4"/>
    <w:rsid w:val="002348C8"/>
    <w:rsid w:val="002B1D33"/>
    <w:rsid w:val="002E51D4"/>
    <w:rsid w:val="002F1EA7"/>
    <w:rsid w:val="003169C1"/>
    <w:rsid w:val="00432A3E"/>
    <w:rsid w:val="0045739A"/>
    <w:rsid w:val="004665EB"/>
    <w:rsid w:val="00473939"/>
    <w:rsid w:val="00481FAD"/>
    <w:rsid w:val="00483FFD"/>
    <w:rsid w:val="004E61F4"/>
    <w:rsid w:val="005244D5"/>
    <w:rsid w:val="00524635"/>
    <w:rsid w:val="00524988"/>
    <w:rsid w:val="00563FE4"/>
    <w:rsid w:val="005733DE"/>
    <w:rsid w:val="00575138"/>
    <w:rsid w:val="00575C9D"/>
    <w:rsid w:val="005854E9"/>
    <w:rsid w:val="005A5476"/>
    <w:rsid w:val="00635D86"/>
    <w:rsid w:val="006A13FE"/>
    <w:rsid w:val="006B04D5"/>
    <w:rsid w:val="0070470C"/>
    <w:rsid w:val="00783197"/>
    <w:rsid w:val="00800EA1"/>
    <w:rsid w:val="00874AA1"/>
    <w:rsid w:val="00931F26"/>
    <w:rsid w:val="00992CEC"/>
    <w:rsid w:val="00A30DED"/>
    <w:rsid w:val="00B654C4"/>
    <w:rsid w:val="00BE1D7F"/>
    <w:rsid w:val="00C971AB"/>
    <w:rsid w:val="00CC5EA9"/>
    <w:rsid w:val="00D02838"/>
    <w:rsid w:val="00DE1637"/>
    <w:rsid w:val="00E02FA8"/>
    <w:rsid w:val="00E92892"/>
    <w:rsid w:val="00F37A8F"/>
    <w:rsid w:val="00F41746"/>
    <w:rsid w:val="00F637FC"/>
    <w:rsid w:val="00F91330"/>
    <w:rsid w:val="00FA65BB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D5662"/>
  <w15:chartTrackingRefBased/>
  <w15:docId w15:val="{8583DA70-BD4B-46F4-A40B-E27A0269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1F4"/>
    <w:pPr>
      <w:bidi/>
    </w:pPr>
    <w:rPr>
      <w:rFonts w:ascii="Times New Roman" w:hAnsi="Times New Roman" w:cs="Lotus"/>
      <w:szCs w:val="28"/>
    </w:rPr>
  </w:style>
  <w:style w:type="paragraph" w:styleId="Heading1">
    <w:name w:val="heading 1"/>
    <w:basedOn w:val="Normal"/>
    <w:link w:val="Heading1Char"/>
    <w:uiPriority w:val="9"/>
    <w:qFormat/>
    <w:rsid w:val="00F637FC"/>
    <w:pPr>
      <w:keepNext/>
      <w:keepLines/>
      <w:contextualSpacing/>
      <w:outlineLvl w:val="0"/>
    </w:pPr>
    <w:rPr>
      <w:rFonts w:asciiTheme="majorHAnsi" w:eastAsiaTheme="majorEastAsia" w:hAnsiTheme="majorHAnsi"/>
      <w:b/>
      <w:bCs/>
      <w:sz w:val="28"/>
      <w:szCs w:val="32"/>
    </w:rPr>
  </w:style>
  <w:style w:type="paragraph" w:styleId="Heading2">
    <w:name w:val="heading 2"/>
    <w:basedOn w:val="ListBullet"/>
    <w:link w:val="Heading2Char"/>
    <w:uiPriority w:val="9"/>
    <w:unhideWhenUsed/>
    <w:qFormat/>
    <w:rsid w:val="00931F26"/>
    <w:pPr>
      <w:numPr>
        <w:numId w:val="4"/>
      </w:numPr>
      <w:outlineLvl w:val="1"/>
    </w:pPr>
    <w:rPr>
      <w:rFonts w:ascii="IRANSansWeb" w:hAnsi="IRANSansWeb"/>
      <w:b/>
      <w:bCs/>
      <w:sz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F637FC"/>
    <w:pPr>
      <w:spacing w:after="600" w:line="360" w:lineRule="auto"/>
      <w:contextualSpacing/>
      <w:jc w:val="center"/>
    </w:pPr>
    <w:rPr>
      <w:rFonts w:asciiTheme="majorHAnsi" w:eastAsiaTheme="majorEastAsia" w:hAnsiTheme="majorHAnsi" w:cs="B Titr"/>
      <w:b/>
      <w:bCs/>
      <w:kern w:val="28"/>
      <w:sz w:val="28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F637FC"/>
    <w:rPr>
      <w:rFonts w:asciiTheme="majorHAnsi" w:eastAsiaTheme="majorEastAsia" w:hAnsiTheme="majorHAnsi" w:cs="B Titr"/>
      <w:b/>
      <w:bCs/>
      <w:kern w:val="28"/>
      <w:sz w:val="28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637FC"/>
    <w:rPr>
      <w:rFonts w:asciiTheme="majorHAnsi" w:eastAsiaTheme="majorEastAsia" w:hAnsiTheme="majorHAnsi" w:cs="B Nazanin"/>
      <w:b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F26"/>
    <w:rPr>
      <w:rFonts w:ascii="IRANSansWeb" w:hAnsi="IRANSansWeb" w:cs="B Nazani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CE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00EA1"/>
    <w:pPr>
      <w:bidi w:val="0"/>
      <w:spacing w:before="240" w:after="0"/>
      <w:contextualSpacing w:val="0"/>
      <w:outlineLvl w:val="9"/>
    </w:pPr>
    <w:rPr>
      <w:rFonts w:cstheme="majorBidi"/>
      <w:b w:val="0"/>
      <w:bCs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00E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0E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00EA1"/>
    <w:pPr>
      <w:bidi w:val="0"/>
      <w:spacing w:after="100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524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mmadHosein\AppData\Roaming\Microsoft\Templates\Project%20based%20learn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947CD4-2CC0-4CA0-B76B-4508A8D4F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143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MohammadHosein</dc:creator>
  <cp:keywords/>
  <dc:description/>
  <cp:lastModifiedBy>Sahar</cp:lastModifiedBy>
  <cp:revision>9</cp:revision>
  <cp:lastPrinted>2020-06-26T22:12:00Z</cp:lastPrinted>
  <dcterms:created xsi:type="dcterms:W3CDTF">2019-06-25T01:30:00Z</dcterms:created>
  <dcterms:modified xsi:type="dcterms:W3CDTF">2020-06-26T22:25:00Z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2018-08-18T06:30:57.0648374Z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