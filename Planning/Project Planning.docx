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493C6" w14:textId="3AEE7C9A" w:rsidR="004B3F13" w:rsidRDefault="004B3F13" w:rsidP="00CA56C3">
      <w:pPr>
        <w:rPr>
          <w:lang w:val="en-CA" w:bidi="fa-IR"/>
        </w:rPr>
      </w:pPr>
    </w:p>
    <w:p w14:paraId="6A2EFE0E" w14:textId="27D53E52" w:rsidR="00CA56C3" w:rsidRDefault="00CA56C3" w:rsidP="00CA56C3">
      <w:pPr>
        <w:rPr>
          <w:rtl/>
          <w:lang w:val="en-CA" w:bidi="fa-IR"/>
        </w:rPr>
      </w:pPr>
    </w:p>
    <w:p w14:paraId="3AC4A475" w14:textId="24E60016" w:rsidR="00CA56C3" w:rsidRDefault="00CA56C3" w:rsidP="00CA56C3">
      <w:pPr>
        <w:rPr>
          <w:rtl/>
          <w:lang w:val="en-CA" w:bidi="fa-IR"/>
        </w:rPr>
      </w:pPr>
    </w:p>
    <w:p w14:paraId="269E0ED5" w14:textId="18ABB5C2" w:rsidR="00CA56C3" w:rsidRDefault="00CA56C3" w:rsidP="00CA56C3">
      <w:pPr>
        <w:rPr>
          <w:rtl/>
          <w:lang w:val="en-CA" w:bidi="fa-IR"/>
        </w:rPr>
      </w:pPr>
    </w:p>
    <w:p w14:paraId="39C85AB4" w14:textId="77777777" w:rsidR="00CA56C3" w:rsidRDefault="00CA56C3" w:rsidP="00CA56C3">
      <w:pPr>
        <w:rPr>
          <w:lang w:val="en-CA" w:bidi="fa-IR"/>
        </w:rPr>
      </w:pPr>
    </w:p>
    <w:p w14:paraId="30A140E0" w14:textId="77777777" w:rsidR="004B3F13" w:rsidRDefault="004B3F13" w:rsidP="00CA56C3">
      <w:pPr>
        <w:rPr>
          <w:lang w:val="en-CA" w:bidi="fa-IR"/>
        </w:rPr>
      </w:pPr>
    </w:p>
    <w:p w14:paraId="5828403D" w14:textId="77777777" w:rsidR="004B3F13" w:rsidRDefault="004B3F13" w:rsidP="00CA56C3">
      <w:pPr>
        <w:rPr>
          <w:lang w:val="en-CA" w:bidi="fa-IR"/>
        </w:rPr>
      </w:pPr>
    </w:p>
    <w:p w14:paraId="1B67B0F8" w14:textId="095207A3" w:rsidR="004E61F4" w:rsidRPr="00CA56C3" w:rsidRDefault="004B3F13" w:rsidP="00667B02">
      <w:pPr>
        <w:jc w:val="center"/>
        <w:rPr>
          <w:rStyle w:val="Heading1Char"/>
          <w:rtl/>
        </w:rPr>
      </w:pPr>
      <w:r w:rsidRPr="00CA56C3">
        <w:rPr>
          <w:rFonts w:ascii="Besmellah 1" w:hAnsi="Besmellah 1"/>
          <w:sz w:val="480"/>
          <w:szCs w:val="500"/>
          <w:lang w:val="en-CA" w:bidi="fa-IR"/>
        </w:rPr>
        <w:t>G</w:t>
      </w:r>
      <w:r w:rsidR="004665EB">
        <w:rPr>
          <w:rtl/>
          <w:lang w:bidi="fa-IR"/>
        </w:rPr>
        <w:br w:type="column"/>
      </w:r>
      <w:r w:rsidR="004665EB" w:rsidRPr="00CA56C3">
        <w:rPr>
          <w:rStyle w:val="Heading1Char"/>
          <w:rFonts w:hint="cs"/>
          <w:rtl/>
        </w:rPr>
        <w:lastRenderedPageBreak/>
        <w:t>اهداف پروژه:</w:t>
      </w:r>
    </w:p>
    <w:p w14:paraId="73FCC89F" w14:textId="77777777" w:rsidR="006A13FE" w:rsidRDefault="006A13FE" w:rsidP="00CA56C3">
      <w:pPr>
        <w:rPr>
          <w:rtl/>
          <w:lang w:bidi="fa-IR"/>
        </w:rPr>
      </w:pPr>
    </w:p>
    <w:p w14:paraId="43A9743F" w14:textId="77777777" w:rsidR="006A13FE" w:rsidRDefault="006A13FE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شروع: </w:t>
      </w:r>
      <w:r w:rsidRPr="006A13FE">
        <w:rPr>
          <w:rtl/>
          <w:lang w:bidi="fa-IR"/>
        </w:rPr>
        <w:t>در اصل هدف از انجام پروژه!</w:t>
      </w:r>
    </w:p>
    <w:p w14:paraId="56DD71B9" w14:textId="77777777" w:rsidR="006A13FE" w:rsidRDefault="006A13FE" w:rsidP="00CA56C3">
      <w:pPr>
        <w:rPr>
          <w:rtl/>
          <w:lang w:bidi="fa-IR"/>
        </w:rPr>
      </w:pPr>
      <w:r w:rsidRPr="006A13FE">
        <w:rPr>
          <w:rtl/>
          <w:lang w:bidi="fa-IR"/>
        </w:rPr>
        <w:t>استخراج داده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و ارسال به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مهاجم، در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افت</w:t>
      </w:r>
      <w:r w:rsidRPr="006A13FE">
        <w:rPr>
          <w:rtl/>
          <w:lang w:bidi="fa-IR"/>
        </w:rPr>
        <w:t xml:space="preserve"> اطلاعات از کامپ</w:t>
      </w:r>
      <w:r w:rsidRPr="006A13FE">
        <w:rPr>
          <w:rFonts w:hint="cs"/>
          <w:rtl/>
          <w:lang w:bidi="fa-IR"/>
        </w:rPr>
        <w:t>ی</w:t>
      </w:r>
      <w:r w:rsidRPr="006A13FE">
        <w:rPr>
          <w:rFonts w:hint="eastAsia"/>
          <w:rtl/>
          <w:lang w:bidi="fa-IR"/>
        </w:rPr>
        <w:t>وتر</w:t>
      </w:r>
      <w:r w:rsidRPr="006A13FE">
        <w:rPr>
          <w:rtl/>
          <w:lang w:bidi="fa-IR"/>
        </w:rPr>
        <w:t xml:space="preserve"> مورد حمله.</w:t>
      </w:r>
    </w:p>
    <w:p w14:paraId="0860A213" w14:textId="77777777" w:rsidR="0045739A" w:rsidRDefault="0045739A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اهداف :</w:t>
      </w:r>
    </w:p>
    <w:p w14:paraId="063C3D59" w14:textId="3FA24E0B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هدف از ایجاد این جاسوس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افزار، دریافت اطلاعات جامع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 و {نرم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افزاری} از سیستم قربانی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باشد.</w:t>
      </w:r>
    </w:p>
    <w:p w14:paraId="500A314F" w14:textId="77777777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اطلاعاتی که از سیستم قربانی بدست می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آوریم :</w:t>
      </w:r>
    </w:p>
    <w:p w14:paraId="32128375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سیستم عامل</w:t>
      </w:r>
    </w:p>
    <w:p w14:paraId="0B49FE9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نوع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30B8AD9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نسخه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37E83F5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زمان محلی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02062B60" w14:textId="01C1B8F8" w:rsidR="00E02FA8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41BAB6ED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سخت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</w:t>
      </w:r>
    </w:p>
    <w:p w14:paraId="33086CA8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 xml:space="preserve"> Motherboard</w:t>
      </w:r>
      <w:r>
        <w:rPr>
          <w:rFonts w:hint="cs"/>
          <w:rtl/>
          <w:lang w:bidi="fa-IR"/>
        </w:rPr>
        <w:t>(</w:t>
      </w:r>
      <w:proofErr w:type="spellStart"/>
      <w:r>
        <w:rPr>
          <w:rFonts w:hint="cs"/>
          <w:rtl/>
          <w:lang w:bidi="fa-IR"/>
        </w:rPr>
        <w:t>مادربرد</w:t>
      </w:r>
      <w:proofErr w:type="spellEnd"/>
      <w:r>
        <w:rPr>
          <w:rFonts w:hint="cs"/>
          <w:rtl/>
          <w:lang w:bidi="fa-IR"/>
        </w:rPr>
        <w:t>)</w:t>
      </w:r>
    </w:p>
    <w:p w14:paraId="653D293E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کمپانی سازنده </w:t>
      </w:r>
      <w:proofErr w:type="spellStart"/>
      <w:r>
        <w:rPr>
          <w:rFonts w:hint="cs"/>
          <w:rtl/>
          <w:lang w:bidi="fa-IR"/>
        </w:rPr>
        <w:t>مادربرد</w:t>
      </w:r>
      <w:proofErr w:type="spellEnd"/>
    </w:p>
    <w:p w14:paraId="766422E9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نسخه  </w:t>
      </w:r>
      <w:r>
        <w:rPr>
          <w:lang w:bidi="fa-IR"/>
        </w:rPr>
        <w:t>BIOS</w:t>
      </w:r>
      <w:r>
        <w:rPr>
          <w:rFonts w:hint="cs"/>
          <w:rtl/>
          <w:lang w:bidi="fa-IR"/>
        </w:rPr>
        <w:t xml:space="preserve"> (</w:t>
      </w:r>
      <w:proofErr w:type="spellStart"/>
      <w:r>
        <w:rPr>
          <w:rFonts w:hint="cs"/>
          <w:rtl/>
          <w:lang w:bidi="fa-IR"/>
        </w:rPr>
        <w:t>بایوس</w:t>
      </w:r>
      <w:proofErr w:type="spellEnd"/>
      <w:r>
        <w:rPr>
          <w:rFonts w:hint="cs"/>
          <w:rtl/>
          <w:lang w:bidi="fa-IR"/>
        </w:rPr>
        <w:t>)</w:t>
      </w:r>
    </w:p>
    <w:p w14:paraId="7A9C3A5B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هارد دیسک</w:t>
      </w:r>
    </w:p>
    <w:p w14:paraId="56779CAF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حجم هارد دیسک</w:t>
      </w:r>
    </w:p>
    <w:p w14:paraId="45C2C78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سریال هارد دیسک</w:t>
      </w:r>
    </w:p>
    <w:p w14:paraId="5C6C8936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کارت شبکه</w:t>
      </w:r>
    </w:p>
    <w:p w14:paraId="4AD8C54B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سرعت کارت شبکه</w:t>
      </w:r>
    </w:p>
    <w:p w14:paraId="79159E91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CD/DVD ROM</w:t>
      </w:r>
    </w:p>
    <w:p w14:paraId="4D711617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نام </w:t>
      </w:r>
      <w:r>
        <w:rPr>
          <w:lang w:bidi="fa-IR"/>
        </w:rPr>
        <w:t>CPU</w:t>
      </w:r>
      <w:r>
        <w:rPr>
          <w:rFonts w:hint="cs"/>
          <w:rtl/>
          <w:lang w:bidi="fa-IR"/>
        </w:rPr>
        <w:t xml:space="preserve"> (پردازنده)</w:t>
      </w:r>
    </w:p>
    <w:p w14:paraId="06693C1D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تعداد هسته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 xml:space="preserve">های </w:t>
      </w:r>
      <w:r>
        <w:rPr>
          <w:lang w:bidi="fa-IR"/>
        </w:rPr>
        <w:t>CPU</w:t>
      </w:r>
    </w:p>
    <w:p w14:paraId="0E33CA27" w14:textId="77777777" w:rsidR="00524635" w:rsidRDefault="00524635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نام </w:t>
      </w:r>
      <w:r>
        <w:rPr>
          <w:lang w:bidi="fa-IR"/>
        </w:rPr>
        <w:t>RAM</w:t>
      </w:r>
    </w:p>
    <w:p w14:paraId="73DEF4AF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حجم </w:t>
      </w:r>
      <w:r>
        <w:rPr>
          <w:lang w:bidi="fa-IR"/>
        </w:rPr>
        <w:t>RAM</w:t>
      </w:r>
    </w:p>
    <w:p w14:paraId="4B5DD875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نوع </w:t>
      </w:r>
      <w:r>
        <w:rPr>
          <w:lang w:bidi="fa-IR"/>
        </w:rPr>
        <w:t>RAM</w:t>
      </w:r>
    </w:p>
    <w:p w14:paraId="6A45D625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نام گرافیک</w:t>
      </w:r>
    </w:p>
    <w:p w14:paraId="14353AE3" w14:textId="77777777" w:rsidR="00524635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حجم گرافیک</w:t>
      </w:r>
    </w:p>
    <w:p w14:paraId="59F5B3F6" w14:textId="7FE7FC29" w:rsidR="00E02FA8" w:rsidRDefault="00524635" w:rsidP="00CA56C3">
      <w:pPr>
        <w:rPr>
          <w:lang w:bidi="fa-IR"/>
        </w:rPr>
      </w:pPr>
      <w:r>
        <w:rPr>
          <w:rFonts w:hint="cs"/>
          <w:rtl/>
          <w:lang w:bidi="fa-IR"/>
        </w:rPr>
        <w:t>نوع گرافیک</w:t>
      </w:r>
    </w:p>
    <w:p w14:paraId="4205DBE1" w14:textId="77777777" w:rsidR="00524635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>اطلاعات مربوط به کاربر</w:t>
      </w:r>
    </w:p>
    <w:p w14:paraId="75D115B6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نام کامپیوتر</w:t>
      </w:r>
    </w:p>
    <w:p w14:paraId="713AD23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نام حساب کاربری</w:t>
      </w:r>
    </w:p>
    <w:p w14:paraId="789E6B01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مسیر پروفایل حساب کاربری</w:t>
      </w:r>
    </w:p>
    <w:p w14:paraId="707BF108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تعداد پارتیشن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هارد دیسک</w:t>
      </w:r>
    </w:p>
    <w:p w14:paraId="5DDAC0DB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فایل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های شخصی کاربر</w:t>
      </w:r>
    </w:p>
    <w:p w14:paraId="2C2582A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بررسی جستجوهای انجام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شده توسط کاربر</w:t>
      </w:r>
    </w:p>
    <w:p w14:paraId="361111A3" w14:textId="77777777" w:rsidR="00E02FA8" w:rsidRDefault="00E02FA8" w:rsidP="00CA56C3">
      <w:pPr>
        <w:rPr>
          <w:lang w:bidi="fa-IR"/>
        </w:rPr>
      </w:pPr>
      <w:proofErr w:type="spellStart"/>
      <w:r>
        <w:rPr>
          <w:rFonts w:hint="cs"/>
          <w:rtl/>
          <w:lang w:bidi="fa-IR"/>
        </w:rPr>
        <w:t>مرورگرهای</w:t>
      </w:r>
      <w:proofErr w:type="spellEnd"/>
      <w:r>
        <w:rPr>
          <w:rFonts w:hint="cs"/>
          <w:rtl/>
          <w:lang w:bidi="fa-IR"/>
        </w:rPr>
        <w:t xml:space="preserve"> مورد استفاده کاربر</w:t>
      </w:r>
    </w:p>
    <w:p w14:paraId="3A4B2373" w14:textId="2B5BE835" w:rsidR="00E02FA8" w:rsidRDefault="00E02FA8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>نرم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افزارهای مورد استفاده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ی کاربر</w:t>
      </w:r>
    </w:p>
    <w:p w14:paraId="6F9BD35B" w14:textId="77777777" w:rsidR="00E02FA8" w:rsidRDefault="00E02FA8" w:rsidP="004B3F13">
      <w:pPr>
        <w:pStyle w:val="Heading2"/>
        <w:rPr>
          <w:lang w:bidi="fa-IR"/>
        </w:rPr>
      </w:pPr>
      <w:r>
        <w:rPr>
          <w:rFonts w:hint="cs"/>
          <w:rtl/>
          <w:lang w:bidi="fa-IR"/>
        </w:rPr>
        <w:t xml:space="preserve">اطلاعات </w:t>
      </w:r>
      <w:proofErr w:type="spellStart"/>
      <w:r>
        <w:rPr>
          <w:rFonts w:hint="cs"/>
          <w:rtl/>
          <w:lang w:bidi="fa-IR"/>
        </w:rPr>
        <w:t>مروبط</w:t>
      </w:r>
      <w:proofErr w:type="spellEnd"/>
      <w:r>
        <w:rPr>
          <w:rFonts w:hint="cs"/>
          <w:rtl/>
          <w:lang w:bidi="fa-IR"/>
        </w:rPr>
        <w:t xml:space="preserve"> به امنیت سیستم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عامل</w:t>
      </w:r>
    </w:p>
    <w:p w14:paraId="48084F6E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نوع و وضعیت آنتی</w:t>
      </w:r>
      <w:r w:rsidR="006B04D5">
        <w:rPr>
          <w:rFonts w:hint="cs"/>
          <w:lang w:bidi="fa-IR"/>
        </w:rPr>
        <w:t>‌</w:t>
      </w:r>
      <w:r>
        <w:rPr>
          <w:rFonts w:hint="cs"/>
          <w:rtl/>
          <w:lang w:bidi="fa-IR"/>
        </w:rPr>
        <w:t>ویروس نصب شده</w:t>
      </w:r>
    </w:p>
    <w:p w14:paraId="01DC1518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</w:t>
      </w:r>
      <w:proofErr w:type="spellStart"/>
      <w:r>
        <w:rPr>
          <w:rFonts w:hint="cs"/>
          <w:rtl/>
          <w:lang w:bidi="fa-IR"/>
        </w:rPr>
        <w:t>فایروال</w:t>
      </w:r>
      <w:proofErr w:type="spellEnd"/>
    </w:p>
    <w:p w14:paraId="7321DCEF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بررسی وجود </w:t>
      </w:r>
      <w:proofErr w:type="spellStart"/>
      <w:r>
        <w:rPr>
          <w:rFonts w:hint="cs"/>
          <w:rtl/>
          <w:lang w:bidi="fa-IR"/>
        </w:rPr>
        <w:t>گذرواژه</w:t>
      </w:r>
      <w:proofErr w:type="spellEnd"/>
      <w:r>
        <w:rPr>
          <w:rFonts w:hint="cs"/>
          <w:rtl/>
          <w:lang w:bidi="fa-IR"/>
        </w:rPr>
        <w:t xml:space="preserve"> برای حساب کاربری</w:t>
      </w:r>
    </w:p>
    <w:p w14:paraId="7525A4E6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>نوع حساب کاربری (استاندارد/</w:t>
      </w:r>
      <w:proofErr w:type="spellStart"/>
      <w:r>
        <w:rPr>
          <w:rFonts w:hint="cs"/>
          <w:rtl/>
          <w:lang w:bidi="fa-IR"/>
        </w:rPr>
        <w:t>ادمین</w:t>
      </w:r>
      <w:proofErr w:type="spellEnd"/>
      <w:r>
        <w:rPr>
          <w:rFonts w:hint="cs"/>
          <w:rtl/>
          <w:lang w:bidi="fa-IR"/>
        </w:rPr>
        <w:t>)</w:t>
      </w:r>
    </w:p>
    <w:p w14:paraId="403407DC" w14:textId="77777777" w:rsidR="00E02FA8" w:rsidRDefault="00E02FA8" w:rsidP="000E5658">
      <w:pPr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وضعیت </w:t>
      </w:r>
      <w:r w:rsidRPr="000269BD">
        <w:rPr>
          <w:bCs/>
          <w:lang w:bidi="fa-IR"/>
        </w:rPr>
        <w:t>UAC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ویندوز</w:t>
      </w:r>
    </w:p>
    <w:p w14:paraId="271E69F3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سرویس </w:t>
      </w:r>
      <w:r>
        <w:rPr>
          <w:lang w:bidi="fa-IR"/>
        </w:rPr>
        <w:t>windows update</w:t>
      </w:r>
    </w:p>
    <w:p w14:paraId="54D35FC0" w14:textId="77777777" w:rsidR="00E02FA8" w:rsidRDefault="00E02FA8" w:rsidP="00CA56C3">
      <w:pPr>
        <w:rPr>
          <w:lang w:bidi="fa-IR"/>
        </w:rPr>
      </w:pPr>
      <w:r>
        <w:rPr>
          <w:rFonts w:hint="cs"/>
          <w:rtl/>
          <w:lang w:bidi="fa-IR"/>
        </w:rPr>
        <w:t xml:space="preserve">وضعیت استفاده از </w:t>
      </w:r>
      <w:r>
        <w:rPr>
          <w:lang w:bidi="fa-IR"/>
        </w:rPr>
        <w:t xml:space="preserve">Telnet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SSH</w:t>
      </w:r>
    </w:p>
    <w:p w14:paraId="4C0D25BC" w14:textId="77777777" w:rsidR="00E02FA8" w:rsidRDefault="00E02FA8" w:rsidP="00E02FA8">
      <w:pPr>
        <w:pStyle w:val="ListParagraph"/>
        <w:ind w:left="360"/>
        <w:rPr>
          <w:rtl/>
          <w:lang w:bidi="fa-IR"/>
        </w:rPr>
      </w:pPr>
    </w:p>
    <w:p w14:paraId="2F6D8719" w14:textId="2CEEC58B" w:rsidR="00E02FA8" w:rsidRDefault="004B3F13" w:rsidP="004B3F13">
      <w:pPr>
        <w:pStyle w:val="Heading1"/>
        <w:rPr>
          <w:rtl/>
          <w:lang w:bidi="fa-IR"/>
        </w:rPr>
      </w:pPr>
      <w:proofErr w:type="spellStart"/>
      <w:r>
        <w:rPr>
          <w:rFonts w:hint="cs"/>
          <w:rtl/>
          <w:lang w:bidi="fa-IR"/>
        </w:rPr>
        <w:t>نحوه‌ی</w:t>
      </w:r>
      <w:proofErr w:type="spellEnd"/>
      <w:r>
        <w:rPr>
          <w:rFonts w:hint="cs"/>
          <w:rtl/>
          <w:lang w:bidi="fa-IR"/>
        </w:rPr>
        <w:t xml:space="preserve"> کار برنامه:</w:t>
      </w:r>
    </w:p>
    <w:p w14:paraId="5F1D4208" w14:textId="057B7EDA" w:rsidR="004B3F13" w:rsidRDefault="004B3F13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یک نسخه از فایل برنامه بر روی سیستم مورد حمله </w:t>
      </w:r>
      <w:proofErr w:type="spellStart"/>
      <w:r>
        <w:rPr>
          <w:rFonts w:hint="cs"/>
          <w:rtl/>
          <w:lang w:bidi="fa-IR"/>
        </w:rPr>
        <w:t>بارگذاری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که در صورت اجرا عملیات </w:t>
      </w:r>
      <w:proofErr w:type="spellStart"/>
      <w:r>
        <w:rPr>
          <w:rFonts w:hint="cs"/>
          <w:rtl/>
          <w:lang w:bidi="fa-IR"/>
        </w:rPr>
        <w:t>جمع‌آوری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و ارسال </w:t>
      </w:r>
      <w:proofErr w:type="spellStart"/>
      <w:r>
        <w:rPr>
          <w:rFonts w:hint="cs"/>
          <w:rtl/>
          <w:lang w:bidi="fa-IR"/>
        </w:rPr>
        <w:t>آن‌ها</w:t>
      </w:r>
      <w:proofErr w:type="spellEnd"/>
      <w:r>
        <w:rPr>
          <w:rFonts w:hint="cs"/>
          <w:rtl/>
          <w:lang w:bidi="fa-IR"/>
        </w:rPr>
        <w:t xml:space="preserve"> </w:t>
      </w:r>
      <w:r w:rsidR="00CA56C3">
        <w:rPr>
          <w:rFonts w:hint="cs"/>
          <w:rtl/>
          <w:lang w:bidi="fa-IR"/>
        </w:rPr>
        <w:t xml:space="preserve">روی بستر شبکه </w:t>
      </w:r>
      <w:r>
        <w:rPr>
          <w:rFonts w:hint="cs"/>
          <w:rtl/>
          <w:lang w:bidi="fa-IR"/>
        </w:rPr>
        <w:t>را انجام خواهد داد.</w:t>
      </w:r>
    </w:p>
    <w:p w14:paraId="3DA2D1F6" w14:textId="4C2FA1D3" w:rsidR="00CA56C3" w:rsidRDefault="004B3F13" w:rsidP="00CA56C3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همچنین یک نسخه از برنامه بر روی سیستم حمله کننده وجود دارد که عملیات دریافت فایل </w:t>
      </w:r>
      <w:proofErr w:type="spellStart"/>
      <w:r>
        <w:rPr>
          <w:rFonts w:hint="cs"/>
          <w:rtl/>
          <w:lang w:bidi="fa-IR"/>
        </w:rPr>
        <w:t>داده‌ها</w:t>
      </w:r>
      <w:proofErr w:type="spellEnd"/>
      <w:r>
        <w:rPr>
          <w:rFonts w:hint="cs"/>
          <w:rtl/>
          <w:lang w:bidi="fa-IR"/>
        </w:rPr>
        <w:t xml:space="preserve"> از </w:t>
      </w:r>
      <w:proofErr w:type="spellStart"/>
      <w:r>
        <w:rPr>
          <w:rFonts w:hint="cs"/>
          <w:rtl/>
          <w:lang w:bidi="fa-IR"/>
        </w:rPr>
        <w:t>سیستم‌های</w:t>
      </w:r>
      <w:proofErr w:type="spellEnd"/>
      <w:r>
        <w:rPr>
          <w:rFonts w:hint="cs"/>
          <w:rtl/>
          <w:lang w:bidi="fa-IR"/>
        </w:rPr>
        <w:t xml:space="preserve"> مورد حمله</w:t>
      </w:r>
      <w:r w:rsidR="00CA56C3">
        <w:rPr>
          <w:rFonts w:hint="cs"/>
          <w:rtl/>
          <w:lang w:bidi="fa-IR"/>
        </w:rPr>
        <w:t xml:space="preserve"> روی بستر شبکه</w:t>
      </w:r>
      <w:r>
        <w:rPr>
          <w:rFonts w:hint="cs"/>
          <w:rtl/>
          <w:lang w:bidi="fa-IR"/>
        </w:rPr>
        <w:t xml:space="preserve"> و نمایش </w:t>
      </w:r>
      <w:proofErr w:type="spellStart"/>
      <w:r>
        <w:rPr>
          <w:rFonts w:hint="cs"/>
          <w:rtl/>
          <w:lang w:bidi="fa-IR"/>
        </w:rPr>
        <w:t>فایل‌ها</w:t>
      </w:r>
      <w:proofErr w:type="spellEnd"/>
      <w:r>
        <w:rPr>
          <w:rFonts w:hint="cs"/>
          <w:rtl/>
          <w:lang w:bidi="fa-IR"/>
        </w:rPr>
        <w:t xml:space="preserve"> به کاربر حمله کننده بر </w:t>
      </w:r>
      <w:proofErr w:type="spellStart"/>
      <w:r>
        <w:rPr>
          <w:rFonts w:hint="cs"/>
          <w:rtl/>
          <w:lang w:bidi="fa-IR"/>
        </w:rPr>
        <w:t>عهده‌ی</w:t>
      </w:r>
      <w:proofErr w:type="spellEnd"/>
      <w:r>
        <w:rPr>
          <w:rFonts w:hint="cs"/>
          <w:rtl/>
          <w:lang w:bidi="fa-IR"/>
        </w:rPr>
        <w:t xml:space="preserve"> آن است.</w:t>
      </w:r>
    </w:p>
    <w:p w14:paraId="17E48FD8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tl/>
          <w:lang w:bidi="fa-IR"/>
        </w:rPr>
        <w:br w:type="column"/>
      </w:r>
      <w:r>
        <w:rPr>
          <w:rFonts w:hint="cs"/>
          <w:rtl/>
          <w:lang w:bidi="fa-IR"/>
        </w:rPr>
        <w:lastRenderedPageBreak/>
        <w:t>شرح کار:</w:t>
      </w:r>
    </w:p>
    <w:p w14:paraId="366F0911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>ایجاد شبکه بین چند سیستم و جاسوسی از آنها</w:t>
      </w:r>
    </w:p>
    <w:p w14:paraId="5CBBA279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</w:p>
    <w:p w14:paraId="2554D8DF" w14:textId="77777777" w:rsidR="00B654C4" w:rsidRDefault="00B654C4" w:rsidP="00B654C4">
      <w:pPr>
        <w:pStyle w:val="ListParagraph"/>
        <w:ind w:left="360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تحقق هدف فوق </w:t>
      </w:r>
      <w:proofErr w:type="spellStart"/>
      <w:r>
        <w:rPr>
          <w:rFonts w:hint="cs"/>
          <w:rtl/>
          <w:lang w:bidi="fa-IR"/>
        </w:rPr>
        <w:t>نیازمندیهایی</w:t>
      </w:r>
      <w:proofErr w:type="spellEnd"/>
      <w:r>
        <w:rPr>
          <w:rFonts w:hint="cs"/>
          <w:rtl/>
          <w:lang w:bidi="fa-IR"/>
        </w:rPr>
        <w:t xml:space="preserve"> داریم که به شرح زیر است:</w:t>
      </w:r>
    </w:p>
    <w:p w14:paraId="43109F7B" w14:textId="77777777"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>نیاز به بیشتر از یک سیستم که بهم متصل شوند</w:t>
      </w:r>
    </w:p>
    <w:p w14:paraId="6FC2FB8F" w14:textId="77777777" w:rsidR="00B654C4" w:rsidRDefault="00B654C4" w:rsidP="00B654C4">
      <w:pPr>
        <w:pStyle w:val="ListParagraph"/>
        <w:numPr>
          <w:ilvl w:val="0"/>
          <w:numId w:val="14"/>
        </w:numPr>
        <w:rPr>
          <w:lang w:bidi="fa-IR"/>
        </w:rPr>
      </w:pPr>
      <w:r>
        <w:rPr>
          <w:rFonts w:hint="cs"/>
          <w:rtl/>
          <w:lang w:bidi="fa-IR"/>
        </w:rPr>
        <w:t>نیاز به وسایلی جهت انجام این اتصال (</w:t>
      </w:r>
      <w:proofErr w:type="spellStart"/>
      <w:r>
        <w:rPr>
          <w:rFonts w:hint="cs"/>
          <w:rtl/>
          <w:lang w:bidi="fa-IR"/>
        </w:rPr>
        <w:t>هاب</w:t>
      </w:r>
      <w:proofErr w:type="spellEnd"/>
      <w:r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سوییچ</w:t>
      </w:r>
      <w:proofErr w:type="spellEnd"/>
      <w:r>
        <w:rPr>
          <w:rFonts w:hint="cs"/>
          <w:rtl/>
          <w:lang w:bidi="fa-IR"/>
        </w:rPr>
        <w:t xml:space="preserve">، کابل </w:t>
      </w:r>
      <w:r>
        <w:rPr>
          <w:lang w:bidi="fa-IR"/>
        </w:rPr>
        <w:t>LAN</w:t>
      </w:r>
      <w:r>
        <w:rPr>
          <w:rFonts w:hint="cs"/>
          <w:rtl/>
          <w:lang w:bidi="fa-IR"/>
        </w:rPr>
        <w:t xml:space="preserve"> و ...) </w:t>
      </w:r>
    </w:p>
    <w:p w14:paraId="2639A0E6" w14:textId="77777777" w:rsidR="00B654C4" w:rsidRPr="004E61F4" w:rsidRDefault="00B654C4" w:rsidP="00A30DED">
      <w:pPr>
        <w:pStyle w:val="ListParagraph"/>
        <w:ind w:left="1080"/>
        <w:rPr>
          <w:lang w:bidi="fa-IR"/>
        </w:rPr>
      </w:pPr>
    </w:p>
    <w:sectPr w:rsidR="00B654C4" w:rsidRPr="004E61F4" w:rsidSect="00CA56C3">
      <w:footerReference w:type="default" r:id="rId11"/>
      <w:pgSz w:w="11906" w:h="16838" w:code="9"/>
      <w:pgMar w:top="720" w:right="720" w:bottom="720" w:left="720" w:header="576" w:footer="576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4041F" w14:textId="77777777" w:rsidR="003945F0" w:rsidRDefault="003945F0" w:rsidP="00524988">
      <w:pPr>
        <w:spacing w:after="0" w:line="240" w:lineRule="auto"/>
      </w:pPr>
      <w:r>
        <w:separator/>
      </w:r>
    </w:p>
  </w:endnote>
  <w:endnote w:type="continuationSeparator" w:id="0">
    <w:p w14:paraId="4966DAB7" w14:textId="77777777" w:rsidR="003945F0" w:rsidRDefault="003945F0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0" w:usb1="80000000" w:usb2="00000008" w:usb3="00000000" w:csb0="00000040" w:csb1="00000000"/>
  </w:font>
  <w:font w:name="Besmellah 1">
    <w:panose1 w:val="00000000000000000000"/>
    <w:charset w:val="00"/>
    <w:family w:val="auto"/>
    <w:pitch w:val="variable"/>
    <w:sig w:usb0="A00002AF" w:usb1="500078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66279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73BB16" w14:textId="77777777" w:rsidR="000F2A12" w:rsidRDefault="000F2A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04D5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14:paraId="34DD03F9" w14:textId="77777777" w:rsidR="00992CEC" w:rsidRDefault="00992C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4FF4F7" w14:textId="77777777" w:rsidR="003945F0" w:rsidRDefault="003945F0" w:rsidP="00524988">
      <w:pPr>
        <w:spacing w:after="0" w:line="240" w:lineRule="auto"/>
      </w:pPr>
      <w:r>
        <w:separator/>
      </w:r>
    </w:p>
  </w:footnote>
  <w:footnote w:type="continuationSeparator" w:id="0">
    <w:p w14:paraId="1AAA70AD" w14:textId="77777777" w:rsidR="003945F0" w:rsidRDefault="003945F0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1.25pt;height:11.25pt" o:bullet="t">
        <v:imagedata r:id="rId1" o:title="mso34B1"/>
      </v:shape>
    </w:pict>
  </w:numPicBullet>
  <w:abstractNum w:abstractNumId="0" w15:restartNumberingAfterBreak="0">
    <w:nsid w:val="00823B9B"/>
    <w:multiLevelType w:val="hybridMultilevel"/>
    <w:tmpl w:val="B964C02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633CDB"/>
    <w:multiLevelType w:val="hybridMultilevel"/>
    <w:tmpl w:val="CEA41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0D57DE"/>
    <w:multiLevelType w:val="hybridMultilevel"/>
    <w:tmpl w:val="47DAE1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3D16CE"/>
    <w:multiLevelType w:val="hybridMultilevel"/>
    <w:tmpl w:val="356831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39704E"/>
    <w:multiLevelType w:val="hybridMultilevel"/>
    <w:tmpl w:val="4706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5435D1"/>
    <w:multiLevelType w:val="multilevel"/>
    <w:tmpl w:val="498AC6A8"/>
    <w:lvl w:ilvl="0">
      <w:start w:val="1"/>
      <w:numFmt w:val="decimal"/>
      <w:pStyle w:val="Heading2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A012A3E"/>
    <w:multiLevelType w:val="hybridMultilevel"/>
    <w:tmpl w:val="6E74BF58"/>
    <w:lvl w:ilvl="0" w:tplc="36AE0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E82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28947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C2E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F408D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FE628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0E6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B8E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92288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D4E47"/>
    <w:multiLevelType w:val="hybridMultilevel"/>
    <w:tmpl w:val="A38CA7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14C85"/>
    <w:multiLevelType w:val="hybridMultilevel"/>
    <w:tmpl w:val="9E803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5D772B7"/>
    <w:multiLevelType w:val="hybridMultilevel"/>
    <w:tmpl w:val="715EA3C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EEB71D8"/>
    <w:multiLevelType w:val="hybridMultilevel"/>
    <w:tmpl w:val="559A83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310E00"/>
    <w:multiLevelType w:val="hybridMultilevel"/>
    <w:tmpl w:val="AC9418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6"/>
  </w:num>
  <w:num w:numId="4">
    <w:abstractNumId w:val="5"/>
  </w:num>
  <w:num w:numId="5">
    <w:abstractNumId w:val="11"/>
  </w:num>
  <w:num w:numId="6">
    <w:abstractNumId w:val="10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1"/>
  </w:num>
  <w:num w:numId="12">
    <w:abstractNumId w:val="4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FC"/>
    <w:rsid w:val="000269BD"/>
    <w:rsid w:val="00044941"/>
    <w:rsid w:val="00076856"/>
    <w:rsid w:val="00097C80"/>
    <w:rsid w:val="000E5658"/>
    <w:rsid w:val="000F2A12"/>
    <w:rsid w:val="00151A42"/>
    <w:rsid w:val="001861B9"/>
    <w:rsid w:val="001E3ADA"/>
    <w:rsid w:val="002261A4"/>
    <w:rsid w:val="002348C8"/>
    <w:rsid w:val="002B1D33"/>
    <w:rsid w:val="002E51D4"/>
    <w:rsid w:val="002F1EA7"/>
    <w:rsid w:val="003169C1"/>
    <w:rsid w:val="00381D30"/>
    <w:rsid w:val="003945F0"/>
    <w:rsid w:val="00432A3E"/>
    <w:rsid w:val="0045739A"/>
    <w:rsid w:val="004665EB"/>
    <w:rsid w:val="00473939"/>
    <w:rsid w:val="00481FAD"/>
    <w:rsid w:val="00483FFD"/>
    <w:rsid w:val="004B3F13"/>
    <w:rsid w:val="004E61F4"/>
    <w:rsid w:val="005244D5"/>
    <w:rsid w:val="00524635"/>
    <w:rsid w:val="00524988"/>
    <w:rsid w:val="00563FE4"/>
    <w:rsid w:val="005733DE"/>
    <w:rsid w:val="00575138"/>
    <w:rsid w:val="00575C9D"/>
    <w:rsid w:val="005854E9"/>
    <w:rsid w:val="005A5476"/>
    <w:rsid w:val="00635D86"/>
    <w:rsid w:val="00667B02"/>
    <w:rsid w:val="006A13FE"/>
    <w:rsid w:val="006B04D5"/>
    <w:rsid w:val="0070470C"/>
    <w:rsid w:val="00740567"/>
    <w:rsid w:val="00783197"/>
    <w:rsid w:val="00800EA1"/>
    <w:rsid w:val="00874AA1"/>
    <w:rsid w:val="00931F26"/>
    <w:rsid w:val="0093567C"/>
    <w:rsid w:val="00992CEC"/>
    <w:rsid w:val="00A30DED"/>
    <w:rsid w:val="00B654C4"/>
    <w:rsid w:val="00BE1D7F"/>
    <w:rsid w:val="00C971AB"/>
    <w:rsid w:val="00CA56C3"/>
    <w:rsid w:val="00CC5EA9"/>
    <w:rsid w:val="00D02838"/>
    <w:rsid w:val="00D25E41"/>
    <w:rsid w:val="00DE1637"/>
    <w:rsid w:val="00E02FA8"/>
    <w:rsid w:val="00E92892"/>
    <w:rsid w:val="00F37A8F"/>
    <w:rsid w:val="00F41746"/>
    <w:rsid w:val="00F637FC"/>
    <w:rsid w:val="00F91330"/>
    <w:rsid w:val="00FA65BB"/>
    <w:rsid w:val="00FA6F20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65F6B991"/>
  <w15:chartTrackingRefBased/>
  <w15:docId w15:val="{8583DA70-BD4B-46F4-A40B-E27A02691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6C3"/>
    <w:pPr>
      <w:bidi/>
    </w:pPr>
    <w:rPr>
      <w:rFonts w:ascii="Times New Roman" w:hAnsi="Times New Roman" w:cs="B Lotus"/>
      <w:szCs w:val="28"/>
    </w:rPr>
  </w:style>
  <w:style w:type="paragraph" w:styleId="Heading1">
    <w:name w:val="heading 1"/>
    <w:basedOn w:val="Normal"/>
    <w:link w:val="Heading1Char"/>
    <w:uiPriority w:val="9"/>
    <w:qFormat/>
    <w:rsid w:val="00CA56C3"/>
    <w:pPr>
      <w:keepNext/>
      <w:keepLines/>
      <w:contextualSpacing/>
      <w:outlineLvl w:val="0"/>
    </w:pPr>
    <w:rPr>
      <w:rFonts w:eastAsiaTheme="majorEastAsia"/>
      <w:sz w:val="40"/>
      <w:szCs w:val="36"/>
    </w:rPr>
  </w:style>
  <w:style w:type="paragraph" w:styleId="Heading2">
    <w:name w:val="heading 2"/>
    <w:basedOn w:val="ListBullet"/>
    <w:link w:val="Heading2Char"/>
    <w:uiPriority w:val="9"/>
    <w:unhideWhenUsed/>
    <w:qFormat/>
    <w:rsid w:val="00CA56C3"/>
    <w:pPr>
      <w:numPr>
        <w:numId w:val="4"/>
      </w:numPr>
      <w:outlineLvl w:val="1"/>
    </w:pPr>
    <w:rPr>
      <w:b/>
      <w:sz w:val="36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F637FC"/>
    <w:pPr>
      <w:spacing w:after="600" w:line="360" w:lineRule="auto"/>
      <w:contextualSpacing/>
      <w:jc w:val="center"/>
    </w:pPr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F637FC"/>
    <w:rPr>
      <w:rFonts w:asciiTheme="majorHAnsi" w:eastAsiaTheme="majorEastAsia" w:hAnsiTheme="majorHAnsi" w:cs="B Titr"/>
      <w:b/>
      <w:bCs/>
      <w:kern w:val="28"/>
      <w:sz w:val="28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CA56C3"/>
    <w:rPr>
      <w:rFonts w:ascii="Times New Roman" w:eastAsiaTheme="majorEastAsia" w:hAnsi="Times New Roman" w:cs="B Lotus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A56C3"/>
    <w:rPr>
      <w:rFonts w:ascii="Times New Roman" w:hAnsi="Times New Roman" w:cs="B Lotus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CEC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800EA1"/>
    <w:pPr>
      <w:bidi w:val="0"/>
      <w:spacing w:before="240" w:after="0"/>
      <w:contextualSpacing w:val="0"/>
      <w:outlineLvl w:val="9"/>
    </w:pPr>
    <w:rPr>
      <w:rFonts w:cstheme="majorBidi"/>
      <w:b/>
      <w:bCs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00EA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0EA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00EA1"/>
    <w:pPr>
      <w:bidi w:val="0"/>
      <w:spacing w:after="100"/>
      <w:ind w:left="440"/>
    </w:pPr>
    <w:rPr>
      <w:rFonts w:asciiTheme="minorHAnsi" w:eastAsiaTheme="minorEastAsia" w:hAnsiTheme="minorHAnsi" w:cs="Times New Roman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524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hammadHosein\AppData\Roaming\Microsoft\Templates\Project%20based%20learn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99086DBD-25F1-488D-8263-68854666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184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MohammadHosein</dc:creator>
  <cp:keywords/>
  <dc:description/>
  <cp:lastModifiedBy>reza adb</cp:lastModifiedBy>
  <cp:revision>14</cp:revision>
  <cp:lastPrinted>2020-06-26T22:12:00Z</cp:lastPrinted>
  <dcterms:created xsi:type="dcterms:W3CDTF">2019-06-25T01:30:00Z</dcterms:created>
  <dcterms:modified xsi:type="dcterms:W3CDTF">2020-07-03T15:36:00Z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gaylemadeira@GAYLEMADEIRDE85</vt:lpwstr>
  </property>
  <property fmtid="{D5CDD505-2E9C-101B-9397-08002B2CF9AE}" pid="6" name="MSIP_Label_f42aa342-8706-4288-bd11-ebb85995028c_SetDate">
    <vt:lpwstr>2018-08-18T06:30:57.0648374Z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